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657" w14:textId="04A25B52" w:rsidR="00165BAF" w:rsidRPr="006749B2" w:rsidRDefault="006749B2" w:rsidP="00165BAF">
      <w:pPr>
        <w:pStyle w:val="ContactInfo"/>
        <w:rPr>
          <w:b/>
          <w:bCs/>
          <w:u w:val="single"/>
          <w:lang w:val="en-GB"/>
        </w:rPr>
      </w:pPr>
      <w:r w:rsidRPr="006749B2">
        <w:rPr>
          <w:b/>
          <w:bCs/>
          <w:u w:val="single"/>
          <w:lang w:val="en-GB"/>
        </w:rPr>
        <w:t>Conor Davison</w:t>
      </w:r>
    </w:p>
    <w:p w14:paraId="079040BC" w14:textId="05DAC9C0" w:rsidR="00165BAF" w:rsidRPr="00AB2FDA" w:rsidRDefault="006749B2" w:rsidP="00165BAF">
      <w:pPr>
        <w:pStyle w:val="ContactInfo"/>
        <w:rPr>
          <w:lang w:val="en-GB"/>
        </w:rPr>
      </w:pPr>
      <w:r>
        <w:rPr>
          <w:lang w:val="en-GB"/>
        </w:rPr>
        <w:t>Liverpool</w:t>
      </w:r>
    </w:p>
    <w:p w14:paraId="441019C7" w14:textId="3C4F62EE" w:rsidR="00165BAF" w:rsidRPr="00AB2FDA" w:rsidRDefault="006749B2" w:rsidP="00165BAF">
      <w:pPr>
        <w:pStyle w:val="ContactInfo"/>
        <w:rPr>
          <w:lang w:val="en-GB"/>
        </w:rPr>
      </w:pPr>
      <w:r>
        <w:rPr>
          <w:lang w:val="en-GB"/>
        </w:rPr>
        <w:t>07454816059</w:t>
      </w:r>
    </w:p>
    <w:p w14:paraId="38B9CAF3" w14:textId="27003AFA" w:rsidR="007001D6" w:rsidRPr="00AB2FDA" w:rsidRDefault="006749B2" w:rsidP="00165BAF">
      <w:pPr>
        <w:pStyle w:val="ContactInfo"/>
        <w:rPr>
          <w:lang w:val="en-GB"/>
        </w:rPr>
      </w:pPr>
      <w:r>
        <w:rPr>
          <w:lang w:val="en-GB"/>
        </w:rPr>
        <w:t>conorjamesdavison@hotmail.co.uk</w:t>
      </w:r>
    </w:p>
    <w:p w14:paraId="4AAB9615" w14:textId="77777777" w:rsidR="00165BAF" w:rsidRPr="00AB2FDA" w:rsidRDefault="00A9062C" w:rsidP="00165BAF">
      <w:pPr>
        <w:pStyle w:val="Heading1"/>
        <w:rPr>
          <w:lang w:val="en-GB"/>
        </w:rPr>
      </w:pPr>
      <w:sdt>
        <w:sdtPr>
          <w:rPr>
            <w:lang w:val="en-GB"/>
          </w:rPr>
          <w:alias w:val="Summary:"/>
          <w:tag w:val="Summary:"/>
          <w:id w:val="-1062706221"/>
          <w:placeholder>
            <w:docPart w:val="344F80D8D7E2ED468670E0CA7BBD8064"/>
          </w:placeholder>
          <w:temporary/>
          <w:showingPlcHdr/>
          <w15:appearance w15:val="hidden"/>
        </w:sdtPr>
        <w:sdtEndPr/>
        <w:sdtContent>
          <w:r w:rsidR="00165BAF" w:rsidRPr="00AB2FDA">
            <w:rPr>
              <w:lang w:val="en-GB" w:bidi="en-GB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for entering summary"/>
      </w:tblPr>
      <w:tblGrid>
        <w:gridCol w:w="8306"/>
      </w:tblGrid>
      <w:tr w:rsidR="00033380" w:rsidRPr="00AB2FDA" w14:paraId="07C39BD5" w14:textId="77777777" w:rsidTr="005C0355">
        <w:tc>
          <w:tcPr>
            <w:tcW w:w="8640" w:type="dxa"/>
          </w:tcPr>
          <w:p w14:paraId="589CB5AE" w14:textId="0F63CE7A" w:rsidR="006749B2" w:rsidRPr="006638E2" w:rsidRDefault="006749B2" w:rsidP="006749B2">
            <w:pPr>
              <w:spacing w:line="240" w:lineRule="auto"/>
              <w:rPr>
                <w:sz w:val="18"/>
                <w:szCs w:val="18"/>
              </w:rPr>
            </w:pPr>
            <w:r w:rsidRPr="006638E2">
              <w:rPr>
                <w:sz w:val="18"/>
                <w:szCs w:val="18"/>
              </w:rPr>
              <w:t xml:space="preserve">I have always been passionate about innovation and making a difference. I have achieved a BA Hons from Liverpool John </w:t>
            </w:r>
            <w:proofErr w:type="spellStart"/>
            <w:r w:rsidRPr="006638E2">
              <w:rPr>
                <w:sz w:val="18"/>
                <w:szCs w:val="18"/>
              </w:rPr>
              <w:t>Moores</w:t>
            </w:r>
            <w:proofErr w:type="spellEnd"/>
            <w:r w:rsidRPr="006638E2">
              <w:rPr>
                <w:sz w:val="18"/>
                <w:szCs w:val="18"/>
              </w:rPr>
              <w:t xml:space="preserve"> University in Policing and a MSc in Policing and </w:t>
            </w:r>
            <w:r w:rsidRPr="006638E2">
              <w:rPr>
                <w:sz w:val="18"/>
                <w:szCs w:val="18"/>
              </w:rPr>
              <w:t>Cybercrime</w:t>
            </w:r>
            <w:r w:rsidRPr="006638E2">
              <w:rPr>
                <w:sz w:val="18"/>
                <w:szCs w:val="18"/>
              </w:rPr>
              <w:t>. Achieving these degrees heightened my interest in security and technology, something I believe to be extremely pertinent in the world today.</w:t>
            </w:r>
          </w:p>
          <w:p w14:paraId="64673D3C" w14:textId="77777777" w:rsidR="006749B2" w:rsidRDefault="006749B2" w:rsidP="006749B2">
            <w:pPr>
              <w:spacing w:line="240" w:lineRule="auto"/>
              <w:rPr>
                <w:sz w:val="18"/>
                <w:szCs w:val="18"/>
              </w:rPr>
            </w:pPr>
            <w:r w:rsidRPr="006638E2">
              <w:rPr>
                <w:sz w:val="18"/>
                <w:szCs w:val="18"/>
              </w:rPr>
              <w:t>I have also achieved a diploma in Full Stack Development from the Code Institute, allowing me to create multiple projects using different frontend and backend languages and frameworks.</w:t>
            </w:r>
          </w:p>
          <w:p w14:paraId="0EF2B818" w14:textId="40699B23" w:rsidR="006749B2" w:rsidRDefault="006749B2" w:rsidP="006749B2">
            <w:pPr>
              <w:spacing w:line="240" w:lineRule="auto"/>
              <w:rPr>
                <w:sz w:val="18"/>
                <w:szCs w:val="18"/>
              </w:rPr>
            </w:pPr>
            <w:r w:rsidRPr="006749B2">
              <w:rPr>
                <w:i/>
                <w:iCs/>
                <w:sz w:val="18"/>
                <w:szCs w:val="18"/>
              </w:rPr>
              <w:t>(</w:t>
            </w:r>
            <w:r w:rsidRPr="006749B2">
              <w:rPr>
                <w:i/>
                <w:iCs/>
                <w:sz w:val="18"/>
                <w:szCs w:val="18"/>
                <w:lang w:val="en-GB"/>
              </w:rPr>
              <w:t>Please review my LinkedIn or GitHub accounts for an insight into these projects</w:t>
            </w:r>
            <w:r w:rsidRPr="006749B2">
              <w:rPr>
                <w:i/>
                <w:iCs/>
                <w:sz w:val="18"/>
                <w:szCs w:val="18"/>
                <w:lang w:val="en-GB"/>
              </w:rPr>
              <w:t>)</w:t>
            </w:r>
            <w:r>
              <w:rPr>
                <w:i/>
                <w:iCs/>
                <w:sz w:val="18"/>
                <w:szCs w:val="18"/>
                <w:lang w:val="en-GB"/>
              </w:rPr>
              <w:t>.</w:t>
            </w:r>
          </w:p>
          <w:p w14:paraId="33A97A3F" w14:textId="2E7162AF" w:rsidR="00033380" w:rsidRPr="006749B2" w:rsidRDefault="006749B2" w:rsidP="006749B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diploma was achieved alongside working full time as a Fraud Investigator for Santander.</w:t>
            </w:r>
          </w:p>
        </w:tc>
      </w:tr>
    </w:tbl>
    <w:p w14:paraId="763DDECB" w14:textId="77777777" w:rsidR="00033380" w:rsidRPr="00AB2FDA" w:rsidRDefault="00A9062C" w:rsidP="00033380">
      <w:pPr>
        <w:pStyle w:val="Heading1"/>
        <w:rPr>
          <w:lang w:val="en-GB"/>
        </w:rPr>
      </w:pPr>
      <w:sdt>
        <w:sdtPr>
          <w:rPr>
            <w:lang w:val="en-GB"/>
          </w:rPr>
          <w:alias w:val="Computer skills:"/>
          <w:tag w:val="Computer skills:"/>
          <w:id w:val="1126435726"/>
          <w:placeholder>
            <w:docPart w:val="C3787850E4F74643AED2330506DB7077"/>
          </w:placeholder>
          <w:temporary/>
          <w:showingPlcHdr/>
          <w15:appearance w15:val="hidden"/>
        </w:sdtPr>
        <w:sdtEndPr/>
        <w:sdtContent>
          <w:r w:rsidR="00033380" w:rsidRPr="00AB2FDA">
            <w:rPr>
              <w:lang w:val="en-GB" w:bidi="en-GB"/>
            </w:rPr>
            <w:t>Computer skills</w:t>
          </w:r>
        </w:sdtContent>
      </w:sdt>
    </w:p>
    <w:p w14:paraId="3E98F63A" w14:textId="77777777" w:rsidR="00033380" w:rsidRPr="00AB2FDA" w:rsidRDefault="00A9062C" w:rsidP="00033380">
      <w:pPr>
        <w:pStyle w:val="Heading2"/>
        <w:rPr>
          <w:lang w:val="en-GB"/>
        </w:rPr>
      </w:pPr>
      <w:sdt>
        <w:sdtPr>
          <w:rPr>
            <w:lang w:val="en-GB"/>
          </w:rPr>
          <w:alias w:val="Languages:"/>
          <w:tag w:val="Languages:"/>
          <w:id w:val="1517655715"/>
          <w:placeholder>
            <w:docPart w:val="E07C159C03890C458F54FE13C526C43D"/>
          </w:placeholder>
          <w:temporary/>
          <w:showingPlcHdr/>
          <w15:appearance w15:val="hidden"/>
        </w:sdtPr>
        <w:sdtEndPr/>
        <w:sdtContent>
          <w:r w:rsidR="00033380" w:rsidRPr="00AB2FDA">
            <w:rPr>
              <w:lang w:val="en-GB" w:bidi="en-GB"/>
            </w:rPr>
            <w:t>Languages</w:t>
          </w:r>
        </w:sdtContent>
      </w:sdt>
    </w:p>
    <w:p w14:paraId="0D2AD8E1" w14:textId="028A3433" w:rsidR="00033380" w:rsidRPr="00AB2FDA" w:rsidRDefault="006749B2" w:rsidP="00033380">
      <w:pPr>
        <w:pStyle w:val="ListParagraph"/>
        <w:rPr>
          <w:lang w:val="en-GB"/>
        </w:rPr>
      </w:pPr>
      <w:r>
        <w:rPr>
          <w:lang w:val="en-GB"/>
        </w:rPr>
        <w:t>Proficient in: HTML, CSS, JavaScript &amp; Python.</w:t>
      </w:r>
    </w:p>
    <w:p w14:paraId="7E73EC36" w14:textId="1EFDD6E6" w:rsidR="00033380" w:rsidRPr="006749B2" w:rsidRDefault="006749B2" w:rsidP="006749B2">
      <w:pPr>
        <w:pStyle w:val="ListParagraph"/>
        <w:rPr>
          <w:lang w:val="en-GB"/>
        </w:rPr>
      </w:pPr>
      <w:r>
        <w:rPr>
          <w:lang w:val="en-GB"/>
        </w:rPr>
        <w:t>Familiar with: React, Angular JS, JSON.</w:t>
      </w:r>
    </w:p>
    <w:p w14:paraId="490E5CAB" w14:textId="113033A4" w:rsidR="006749B2" w:rsidRPr="006749B2" w:rsidRDefault="006749B2" w:rsidP="006749B2">
      <w:pPr>
        <w:pStyle w:val="ListParagraph"/>
        <w:rPr>
          <w:lang w:val="en-GB"/>
        </w:rPr>
      </w:pPr>
      <w:r w:rsidRPr="006749B2">
        <w:rPr>
          <w:lang w:val="en-GB"/>
        </w:rPr>
        <w:t>MongoDB, Flask, Django, jQuery</w:t>
      </w:r>
      <w:r>
        <w:rPr>
          <w:lang w:val="en-GB"/>
        </w:rPr>
        <w:t xml:space="preserve">, </w:t>
      </w:r>
      <w:r w:rsidRPr="006749B2">
        <w:rPr>
          <w:lang w:val="en-GB"/>
        </w:rPr>
        <w:t>SQL</w:t>
      </w:r>
    </w:p>
    <w:p w14:paraId="314C8416" w14:textId="77777777" w:rsidR="006749B2" w:rsidRPr="006749B2" w:rsidRDefault="006749B2" w:rsidP="006749B2">
      <w:pPr>
        <w:pStyle w:val="ListParagraph"/>
        <w:numPr>
          <w:ilvl w:val="0"/>
          <w:numId w:val="0"/>
        </w:numPr>
        <w:ind w:left="792"/>
        <w:rPr>
          <w:lang w:val="en-GB"/>
        </w:rPr>
      </w:pPr>
    </w:p>
    <w:p w14:paraId="0308827B" w14:textId="77777777" w:rsidR="00033380" w:rsidRPr="00AB2FDA" w:rsidRDefault="00A9062C" w:rsidP="00033380">
      <w:pPr>
        <w:pStyle w:val="Heading1"/>
        <w:rPr>
          <w:lang w:val="en-GB"/>
        </w:rPr>
      </w:pPr>
      <w:sdt>
        <w:sdtPr>
          <w:rPr>
            <w:lang w:val="en-GB"/>
          </w:rPr>
          <w:alias w:val="Experience:"/>
          <w:tag w:val="Experience:"/>
          <w:id w:val="1922599604"/>
          <w:placeholder>
            <w:docPart w:val="67DC28BB0FE4984E90866CBBE15E4AF1"/>
          </w:placeholder>
          <w:temporary/>
          <w:showingPlcHdr/>
          <w15:appearance w15:val="hidden"/>
        </w:sdtPr>
        <w:sdtEndPr/>
        <w:sdtContent>
          <w:r w:rsidR="00033380" w:rsidRPr="00AB2FDA">
            <w:rPr>
              <w:lang w:val="en-GB" w:bidi="en-GB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176"/>
        <w:gridCol w:w="2130"/>
      </w:tblGrid>
      <w:tr w:rsidR="00300698" w:rsidRPr="00AB2FDA" w14:paraId="4D98B754" w14:textId="77777777" w:rsidTr="005C0355">
        <w:trPr>
          <w:trHeight w:val="216"/>
        </w:trPr>
        <w:tc>
          <w:tcPr>
            <w:tcW w:w="6427" w:type="dxa"/>
          </w:tcPr>
          <w:p w14:paraId="788249BA" w14:textId="592B8481" w:rsidR="00300698" w:rsidRPr="00AB2FDA" w:rsidRDefault="006749B2" w:rsidP="007D5AB6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Fraud Investigator</w:t>
            </w:r>
          </w:p>
        </w:tc>
        <w:tc>
          <w:tcPr>
            <w:tcW w:w="2213" w:type="dxa"/>
          </w:tcPr>
          <w:p w14:paraId="39535961" w14:textId="31633D55" w:rsidR="00300698" w:rsidRPr="00AB2FDA" w:rsidRDefault="006749B2" w:rsidP="007D5AB6">
            <w:pPr>
              <w:pStyle w:val="Dates"/>
              <w:rPr>
                <w:lang w:val="en-GB"/>
              </w:rPr>
            </w:pPr>
            <w:r>
              <w:rPr>
                <w:lang w:val="en-GB"/>
              </w:rPr>
              <w:t>11/2017 - present</w:t>
            </w:r>
          </w:p>
        </w:tc>
      </w:tr>
    </w:tbl>
    <w:p w14:paraId="76BDEA3A" w14:textId="3C945306" w:rsidR="00033380" w:rsidRPr="00AB2FDA" w:rsidRDefault="006749B2" w:rsidP="00033380">
      <w:pPr>
        <w:pStyle w:val="Location"/>
        <w:rPr>
          <w:lang w:val="en-GB"/>
        </w:rPr>
      </w:pPr>
      <w:r>
        <w:rPr>
          <w:lang w:val="en-GB"/>
        </w:rPr>
        <w:t>Santander</w:t>
      </w:r>
    </w:p>
    <w:p w14:paraId="4A7ADB18" w14:textId="77777777" w:rsidR="006749B2" w:rsidRPr="006638E2" w:rsidRDefault="006749B2" w:rsidP="006749B2">
      <w:pPr>
        <w:pStyle w:val="ListParagraph"/>
      </w:pPr>
      <w:r w:rsidRPr="006638E2">
        <w:t>Thorough investigation into payments and transactions that had been deemed suspicious by the automated fraud monitoring system.</w:t>
      </w:r>
    </w:p>
    <w:p w14:paraId="6633FEDC" w14:textId="77777777" w:rsidR="006749B2" w:rsidRPr="006638E2" w:rsidRDefault="006749B2" w:rsidP="006749B2">
      <w:pPr>
        <w:pStyle w:val="ListParagraph"/>
      </w:pPr>
      <w:r w:rsidRPr="006638E2">
        <w:t xml:space="preserve">  Investigate/</w:t>
      </w:r>
      <w:proofErr w:type="spellStart"/>
      <w:r w:rsidRPr="006638E2">
        <w:t>analyse</w:t>
      </w:r>
      <w:proofErr w:type="spellEnd"/>
      <w:r w:rsidRPr="006638E2">
        <w:t xml:space="preserve"> any flagged payments and either clearing or stopping them. </w:t>
      </w:r>
    </w:p>
    <w:p w14:paraId="73C52146" w14:textId="77777777" w:rsidR="006749B2" w:rsidRPr="006638E2" w:rsidRDefault="006749B2" w:rsidP="006749B2">
      <w:pPr>
        <w:pStyle w:val="ListParagraph"/>
      </w:pPr>
      <w:r w:rsidRPr="006638E2">
        <w:t xml:space="preserve">Working independently through flagged transactions and as a team when offering advice and second opinions. </w:t>
      </w:r>
    </w:p>
    <w:p w14:paraId="6C9A7516" w14:textId="77777777" w:rsidR="006749B2" w:rsidRPr="006638E2" w:rsidRDefault="006749B2" w:rsidP="006749B2">
      <w:pPr>
        <w:pStyle w:val="ListParagraph"/>
      </w:pPr>
      <w:r w:rsidRPr="006638E2">
        <w:t xml:space="preserve">Demonstrating leadership by training new Fraud Investigators on the team. </w:t>
      </w:r>
    </w:p>
    <w:p w14:paraId="7C8AB42A" w14:textId="77777777" w:rsidR="006749B2" w:rsidRPr="006638E2" w:rsidRDefault="006749B2" w:rsidP="006749B2">
      <w:pPr>
        <w:pStyle w:val="ListParagraph"/>
      </w:pPr>
      <w:r w:rsidRPr="006638E2">
        <w:t xml:space="preserve">Working with other sectors of the bank and other external partners offering a multi-agency approach to tackle the growing issue of fraud. </w:t>
      </w:r>
    </w:p>
    <w:p w14:paraId="656B29B2" w14:textId="6893A7BA" w:rsidR="00300698" w:rsidRPr="006749B2" w:rsidRDefault="006749B2" w:rsidP="006749B2">
      <w:pPr>
        <w:pStyle w:val="ListParagraph"/>
      </w:pPr>
      <w:r w:rsidRPr="006638E2">
        <w:t>I work within an agile team.</w:t>
      </w:r>
    </w:p>
    <w:p w14:paraId="5B2B7E3C" w14:textId="77777777" w:rsidR="00300698" w:rsidRPr="00AB2FDA" w:rsidRDefault="00A9062C" w:rsidP="00300698">
      <w:pPr>
        <w:pStyle w:val="Heading1"/>
        <w:rPr>
          <w:lang w:val="en-GB"/>
        </w:rPr>
      </w:pPr>
      <w:sdt>
        <w:sdtPr>
          <w:rPr>
            <w:lang w:val="en-GB"/>
          </w:rPr>
          <w:alias w:val="Education:"/>
          <w:tag w:val="Education:"/>
          <w:id w:val="1516970808"/>
          <w:placeholder>
            <w:docPart w:val="B3651A86D740E4429E7E43EA257916F0"/>
          </w:placeholder>
          <w:temporary/>
          <w:showingPlcHdr/>
          <w15:appearance w15:val="hidden"/>
        </w:sdtPr>
        <w:sdtEndPr/>
        <w:sdtContent>
          <w:r w:rsidR="00300698" w:rsidRPr="00AB2FDA">
            <w:rPr>
              <w:lang w:val="en-GB" w:bidi="en-GB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234"/>
        <w:gridCol w:w="2072"/>
      </w:tblGrid>
      <w:tr w:rsidR="00300698" w:rsidRPr="00AB2FDA" w14:paraId="2E0C8E0B" w14:textId="77777777" w:rsidTr="005C0355">
        <w:trPr>
          <w:trHeight w:val="216"/>
        </w:trPr>
        <w:tc>
          <w:tcPr>
            <w:tcW w:w="6485" w:type="dxa"/>
          </w:tcPr>
          <w:p w14:paraId="2E96A534" w14:textId="08041EC2" w:rsidR="00300698" w:rsidRPr="00AB2FDA" w:rsidRDefault="006749B2" w:rsidP="007D5AB6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 xml:space="preserve">Liverpool John </w:t>
            </w:r>
            <w:proofErr w:type="spellStart"/>
            <w:r>
              <w:rPr>
                <w:lang w:val="en-GB"/>
              </w:rPr>
              <w:t>Moores</w:t>
            </w:r>
            <w:proofErr w:type="spellEnd"/>
          </w:p>
          <w:p w14:paraId="644C9AD3" w14:textId="38926251" w:rsidR="00D3324E" w:rsidRPr="00AB2FDA" w:rsidRDefault="006749B2" w:rsidP="00AA1ACB">
            <w:pPr>
              <w:pStyle w:val="Location"/>
              <w:rPr>
                <w:lang w:val="en-GB"/>
              </w:rPr>
            </w:pPr>
            <w:r>
              <w:rPr>
                <w:lang w:val="en-GB"/>
              </w:rPr>
              <w:t>Liverpool</w:t>
            </w:r>
          </w:p>
          <w:p w14:paraId="34A60CF1" w14:textId="77777777" w:rsidR="00AA1ACB" w:rsidRDefault="006749B2" w:rsidP="00D3324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BA Hons – Policing Studies</w:t>
            </w:r>
          </w:p>
          <w:p w14:paraId="09793C15" w14:textId="77777777" w:rsidR="006749B2" w:rsidRDefault="006749B2" w:rsidP="00D3324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MSc – Policing and Cybercrime </w:t>
            </w:r>
          </w:p>
          <w:p w14:paraId="1C49E31A" w14:textId="2493F8FC" w:rsidR="006749B2" w:rsidRDefault="006749B2" w:rsidP="006749B2">
            <w:pPr>
              <w:ind w:left="432"/>
              <w:rPr>
                <w:b/>
                <w:bCs/>
                <w:lang w:val="en-GB"/>
              </w:rPr>
            </w:pPr>
            <w:r w:rsidRPr="006749B2">
              <w:rPr>
                <w:b/>
                <w:bCs/>
                <w:lang w:val="en-GB"/>
              </w:rPr>
              <w:t>Code Institute</w:t>
            </w:r>
          </w:p>
          <w:p w14:paraId="5BC3B4B6" w14:textId="0074ABB1" w:rsidR="006749B2" w:rsidRPr="006749B2" w:rsidRDefault="006749B2" w:rsidP="006749B2">
            <w:pPr>
              <w:ind w:left="432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remote</w:t>
            </w:r>
          </w:p>
          <w:p w14:paraId="69DC6FCF" w14:textId="073E76EE" w:rsidR="006749B2" w:rsidRPr="006749B2" w:rsidRDefault="006749B2" w:rsidP="006749B2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Diploma – Ful Stack Development</w:t>
            </w:r>
          </w:p>
        </w:tc>
        <w:tc>
          <w:tcPr>
            <w:tcW w:w="2155" w:type="dxa"/>
          </w:tcPr>
          <w:p w14:paraId="3D546DC5" w14:textId="77777777" w:rsidR="00300698" w:rsidRDefault="006749B2" w:rsidP="006962EF">
            <w:pPr>
              <w:pStyle w:val="Dates"/>
              <w:rPr>
                <w:lang w:val="en-GB"/>
              </w:rPr>
            </w:pPr>
            <w:r>
              <w:rPr>
                <w:lang w:val="en-GB"/>
              </w:rPr>
              <w:t>09/2013 – 09/2017</w:t>
            </w:r>
          </w:p>
          <w:p w14:paraId="144EC915" w14:textId="77777777" w:rsidR="006749B2" w:rsidRPr="006749B2" w:rsidRDefault="006749B2" w:rsidP="006749B2">
            <w:pPr>
              <w:rPr>
                <w:lang w:val="en-GB"/>
              </w:rPr>
            </w:pPr>
          </w:p>
          <w:p w14:paraId="5F9F6894" w14:textId="77777777" w:rsidR="006749B2" w:rsidRPr="006749B2" w:rsidRDefault="006749B2" w:rsidP="006749B2">
            <w:pPr>
              <w:rPr>
                <w:lang w:val="en-GB"/>
              </w:rPr>
            </w:pPr>
          </w:p>
          <w:p w14:paraId="098CD44E" w14:textId="77777777" w:rsidR="006749B2" w:rsidRDefault="006749B2" w:rsidP="006749B2">
            <w:pPr>
              <w:rPr>
                <w:lang w:val="en-GB"/>
              </w:rPr>
            </w:pPr>
          </w:p>
          <w:p w14:paraId="12D728C8" w14:textId="77777777" w:rsidR="006749B2" w:rsidRDefault="006749B2" w:rsidP="006749B2">
            <w:pPr>
              <w:rPr>
                <w:lang w:val="en-GB"/>
              </w:rPr>
            </w:pPr>
          </w:p>
          <w:p w14:paraId="48BA4C43" w14:textId="5F1ADCC2" w:rsidR="006749B2" w:rsidRPr="006749B2" w:rsidRDefault="006749B2" w:rsidP="006749B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11/2020 – 11/2021</w:t>
            </w:r>
          </w:p>
        </w:tc>
      </w:tr>
    </w:tbl>
    <w:p w14:paraId="32B1FE75" w14:textId="77777777" w:rsidR="00300698" w:rsidRPr="00AB2FDA" w:rsidRDefault="00300698" w:rsidP="00AA1ACB">
      <w:pPr>
        <w:rPr>
          <w:lang w:val="en-GB"/>
        </w:rPr>
      </w:pPr>
    </w:p>
    <w:sectPr w:rsidR="00300698" w:rsidRPr="00AB2FDA" w:rsidSect="0025198F">
      <w:footerReference w:type="default" r:id="rId7"/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6D4F" w14:textId="77777777" w:rsidR="00A9062C" w:rsidRDefault="00A9062C" w:rsidP="00580C51">
      <w:pPr>
        <w:spacing w:before="0" w:after="0" w:line="240" w:lineRule="auto"/>
      </w:pPr>
      <w:r>
        <w:separator/>
      </w:r>
    </w:p>
  </w:endnote>
  <w:endnote w:type="continuationSeparator" w:id="0">
    <w:p w14:paraId="380A95E0" w14:textId="77777777" w:rsidR="00A9062C" w:rsidRDefault="00A9062C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6DC7" w14:textId="77777777" w:rsidR="00A14F64" w:rsidRPr="00A14F64" w:rsidRDefault="00A14F64" w:rsidP="00A14F64">
    <w:pPr>
      <w:pStyle w:val="Footer"/>
      <w:tabs>
        <w:tab w:val="clear" w:pos="4513"/>
        <w:tab w:val="clear" w:pos="9026"/>
        <w:tab w:val="left" w:pos="1020"/>
      </w:tabs>
      <w:rPr>
        <w:lang w:val="en-GB"/>
      </w:rPr>
    </w:pPr>
    <w:r w:rsidRPr="00A14F64">
      <w:rPr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BB93" w14:textId="77777777" w:rsidR="00A9062C" w:rsidRDefault="00A9062C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4F91E17" w14:textId="77777777" w:rsidR="00A9062C" w:rsidRDefault="00A9062C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60A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483C8B4C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90B2F"/>
    <w:multiLevelType w:val="hybridMultilevel"/>
    <w:tmpl w:val="90B04B7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5BE93E01"/>
    <w:multiLevelType w:val="hybridMultilevel"/>
    <w:tmpl w:val="D85E0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8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4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B2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198F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D6619"/>
    <w:rsid w:val="00557584"/>
    <w:rsid w:val="00580C51"/>
    <w:rsid w:val="005C0355"/>
    <w:rsid w:val="005C5D33"/>
    <w:rsid w:val="006749B2"/>
    <w:rsid w:val="006962EF"/>
    <w:rsid w:val="006E2432"/>
    <w:rsid w:val="007001D6"/>
    <w:rsid w:val="00723045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14F64"/>
    <w:rsid w:val="00A84E65"/>
    <w:rsid w:val="00A9062C"/>
    <w:rsid w:val="00AA1ACB"/>
    <w:rsid w:val="00AB2FDA"/>
    <w:rsid w:val="00AC26FD"/>
    <w:rsid w:val="00AF0D04"/>
    <w:rsid w:val="00AF1168"/>
    <w:rsid w:val="00B54803"/>
    <w:rsid w:val="00B97A1E"/>
    <w:rsid w:val="00BB2B3D"/>
    <w:rsid w:val="00BC249D"/>
    <w:rsid w:val="00BD4460"/>
    <w:rsid w:val="00C069B4"/>
    <w:rsid w:val="00C302EE"/>
    <w:rsid w:val="00C55F0B"/>
    <w:rsid w:val="00C57C87"/>
    <w:rsid w:val="00C974C3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510D1"/>
    <w:rsid w:val="00F7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BC9AC"/>
  <w15:docId w15:val="{F4E60D67-7B33-8949-B785-1E6771E6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9"/>
    <w:qFormat/>
    <w:rsid w:val="006749B2"/>
    <w:pPr>
      <w:numPr>
        <w:numId w:val="20"/>
      </w:numPr>
      <w:spacing w:before="0" w:after="120" w:line="312" w:lineRule="auto"/>
    </w:pPr>
    <w:rPr>
      <w:rFonts w:eastAsiaTheme="minorHAnsi" w:cstheme="minorBidi"/>
      <w:color w:val="7F7F7F" w:themeColor="text1" w:themeTint="80"/>
      <w:spacing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nordavison/Library/Containers/com.microsoft.Word/Data/Library/Application%20Support/Microsoft/Office/16.0/DTS/Search/%7bE07EA5C0-FB44-6546-BF4C-683B8B15E64F%7d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4F80D8D7E2ED468670E0CA7BBD8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757F8-E281-B843-B55B-A8494061A3EC}"/>
      </w:docPartPr>
      <w:docPartBody>
        <w:p w:rsidR="00000000" w:rsidRDefault="00245B1A">
          <w:pPr>
            <w:pStyle w:val="344F80D8D7E2ED468670E0CA7BBD8064"/>
          </w:pPr>
          <w:r w:rsidRPr="00AB2FDA">
            <w:rPr>
              <w:lang w:bidi="en-GB"/>
            </w:rPr>
            <w:t>Summary</w:t>
          </w:r>
        </w:p>
      </w:docPartBody>
    </w:docPart>
    <w:docPart>
      <w:docPartPr>
        <w:name w:val="C3787850E4F74643AED2330506DB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90548-824F-8E41-B545-4FEFE334938A}"/>
      </w:docPartPr>
      <w:docPartBody>
        <w:p w:rsidR="00000000" w:rsidRDefault="00245B1A">
          <w:pPr>
            <w:pStyle w:val="C3787850E4F74643AED2330506DB7077"/>
          </w:pPr>
          <w:r w:rsidRPr="00AB2FDA">
            <w:rPr>
              <w:lang w:bidi="en-GB"/>
            </w:rPr>
            <w:t>Computer skills</w:t>
          </w:r>
        </w:p>
      </w:docPartBody>
    </w:docPart>
    <w:docPart>
      <w:docPartPr>
        <w:name w:val="E07C159C03890C458F54FE13C526C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0723-1DF9-0047-A4EF-280E0A54CC88}"/>
      </w:docPartPr>
      <w:docPartBody>
        <w:p w:rsidR="00000000" w:rsidRDefault="00245B1A">
          <w:pPr>
            <w:pStyle w:val="E07C159C03890C458F54FE13C526C43D"/>
          </w:pPr>
          <w:r w:rsidRPr="00AB2FDA">
            <w:rPr>
              <w:lang w:bidi="en-GB"/>
            </w:rPr>
            <w:t>Languages</w:t>
          </w:r>
        </w:p>
      </w:docPartBody>
    </w:docPart>
    <w:docPart>
      <w:docPartPr>
        <w:name w:val="67DC28BB0FE4984E90866CBBE15E4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973D9-B12F-4A46-B7DE-EC9C3DCC8180}"/>
      </w:docPartPr>
      <w:docPartBody>
        <w:p w:rsidR="00000000" w:rsidRDefault="00245B1A">
          <w:pPr>
            <w:pStyle w:val="67DC28BB0FE4984E90866CBBE15E4AF1"/>
          </w:pPr>
          <w:r w:rsidRPr="00AB2FDA">
            <w:rPr>
              <w:lang w:bidi="en-GB"/>
            </w:rPr>
            <w:t>Experience</w:t>
          </w:r>
        </w:p>
      </w:docPartBody>
    </w:docPart>
    <w:docPart>
      <w:docPartPr>
        <w:name w:val="B3651A86D740E4429E7E43EA25791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AE84F-7876-484F-976F-BF145C46CD63}"/>
      </w:docPartPr>
      <w:docPartBody>
        <w:p w:rsidR="00000000" w:rsidRDefault="00245B1A">
          <w:pPr>
            <w:pStyle w:val="B3651A86D740E4429E7E43EA257916F0"/>
          </w:pPr>
          <w:r w:rsidRPr="00AB2FDA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1A"/>
    <w:rsid w:val="0024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790F9ED6F3F438BEF59E3EB8A8C96">
    <w:name w:val="DA0790F9ED6F3F438BEF59E3EB8A8C96"/>
  </w:style>
  <w:style w:type="paragraph" w:customStyle="1" w:styleId="5FE7875227AFB545B40E034A9F6E8A33">
    <w:name w:val="5FE7875227AFB545B40E034A9F6E8A33"/>
  </w:style>
  <w:style w:type="paragraph" w:customStyle="1" w:styleId="62E03AE43AD30349BBBB99D3B3EDC6CA">
    <w:name w:val="62E03AE43AD30349BBBB99D3B3EDC6CA"/>
  </w:style>
  <w:style w:type="paragraph" w:customStyle="1" w:styleId="DB9B83EF1843784BA447F68553F9D039">
    <w:name w:val="DB9B83EF1843784BA447F68553F9D039"/>
  </w:style>
  <w:style w:type="paragraph" w:customStyle="1" w:styleId="0456913BBD93D647935146C1B10BD859">
    <w:name w:val="0456913BBD93D647935146C1B10BD859"/>
  </w:style>
  <w:style w:type="paragraph" w:customStyle="1" w:styleId="344F80D8D7E2ED468670E0CA7BBD8064">
    <w:name w:val="344F80D8D7E2ED468670E0CA7BBD8064"/>
  </w:style>
  <w:style w:type="paragraph" w:customStyle="1" w:styleId="A0E8EEE67C01F740A3907F528C7E7EBC">
    <w:name w:val="A0E8EEE67C01F740A3907F528C7E7EBC"/>
  </w:style>
  <w:style w:type="paragraph" w:customStyle="1" w:styleId="C3787850E4F74643AED2330506DB7077">
    <w:name w:val="C3787850E4F74643AED2330506DB7077"/>
  </w:style>
  <w:style w:type="paragraph" w:customStyle="1" w:styleId="E07C159C03890C458F54FE13C526C43D">
    <w:name w:val="E07C159C03890C458F54FE13C526C43D"/>
  </w:style>
  <w:style w:type="paragraph" w:customStyle="1" w:styleId="E67347784861884390F1CF0F7EA6A3AC">
    <w:name w:val="E67347784861884390F1CF0F7EA6A3AC"/>
  </w:style>
  <w:style w:type="paragraph" w:customStyle="1" w:styleId="A0B29CF9FFA30F46B2A53E49B88BF1C5">
    <w:name w:val="A0B29CF9FFA30F46B2A53E49B88BF1C5"/>
  </w:style>
  <w:style w:type="paragraph" w:customStyle="1" w:styleId="1C0B62477BF82F4CA4FF6DAAC4332F2B">
    <w:name w:val="1C0B62477BF82F4CA4FF6DAAC4332F2B"/>
  </w:style>
  <w:style w:type="paragraph" w:customStyle="1" w:styleId="CE63A9ECB1BE874986694BC7FC83EE8C">
    <w:name w:val="CE63A9ECB1BE874986694BC7FC83EE8C"/>
  </w:style>
  <w:style w:type="paragraph" w:customStyle="1" w:styleId="C54B9F02C20538418FAC901D6FF31506">
    <w:name w:val="C54B9F02C20538418FAC901D6FF31506"/>
  </w:style>
  <w:style w:type="paragraph" w:customStyle="1" w:styleId="67DC28BB0FE4984E90866CBBE15E4AF1">
    <w:name w:val="67DC28BB0FE4984E90866CBBE15E4AF1"/>
  </w:style>
  <w:style w:type="paragraph" w:customStyle="1" w:styleId="BF6024DF3A5BF840AB5952661E8AF527">
    <w:name w:val="BF6024DF3A5BF840AB5952661E8AF527"/>
  </w:style>
  <w:style w:type="paragraph" w:customStyle="1" w:styleId="DEA45B95D0E84E439367266934E6ED19">
    <w:name w:val="DEA45B95D0E84E439367266934E6ED19"/>
  </w:style>
  <w:style w:type="paragraph" w:customStyle="1" w:styleId="1DA9FBFC7C742A488E4D539CBD59EF86">
    <w:name w:val="1DA9FBFC7C742A488E4D539CBD59EF86"/>
  </w:style>
  <w:style w:type="paragraph" w:customStyle="1" w:styleId="398230F8F047754F948478D5810D12E6">
    <w:name w:val="398230F8F047754F948478D5810D12E6"/>
  </w:style>
  <w:style w:type="paragraph" w:customStyle="1" w:styleId="6F6DF87B9B1CDD48982B3897A0CBA586">
    <w:name w:val="6F6DF87B9B1CDD48982B3897A0CBA586"/>
  </w:style>
  <w:style w:type="paragraph" w:customStyle="1" w:styleId="0B5C6B08CAEB964FB4903FA526CFE9E8">
    <w:name w:val="0B5C6B08CAEB964FB4903FA526CFE9E8"/>
  </w:style>
  <w:style w:type="paragraph" w:customStyle="1" w:styleId="2AD664227C50804EB51B9B77CBA91317">
    <w:name w:val="2AD664227C50804EB51B9B77CBA91317"/>
  </w:style>
  <w:style w:type="paragraph" w:customStyle="1" w:styleId="0147DF7022F3E04FAE9AB3FFD7FB170B">
    <w:name w:val="0147DF7022F3E04FAE9AB3FFD7FB170B"/>
  </w:style>
  <w:style w:type="paragraph" w:customStyle="1" w:styleId="6CD5DFC21C48DD4B85871BB6A6F67F8B">
    <w:name w:val="6CD5DFC21C48DD4B85871BB6A6F67F8B"/>
  </w:style>
  <w:style w:type="paragraph" w:customStyle="1" w:styleId="0B047C0D26CB91439980FE57D94C45B5">
    <w:name w:val="0B047C0D26CB91439980FE57D94C45B5"/>
  </w:style>
  <w:style w:type="paragraph" w:customStyle="1" w:styleId="0FE42B4FFB20D54382E78F69DF8829C6">
    <w:name w:val="0FE42B4FFB20D54382E78F69DF8829C6"/>
  </w:style>
  <w:style w:type="paragraph" w:customStyle="1" w:styleId="04928C13F81CE7478CEB7E88A07D7E0D">
    <w:name w:val="04928C13F81CE7478CEB7E88A07D7E0D"/>
  </w:style>
  <w:style w:type="paragraph" w:customStyle="1" w:styleId="67DA1ED44E484C4AA75EA798DB089453">
    <w:name w:val="67DA1ED44E484C4AA75EA798DB089453"/>
  </w:style>
  <w:style w:type="paragraph" w:customStyle="1" w:styleId="374D8713FB74484E9BEC6E71A0343E75">
    <w:name w:val="374D8713FB74484E9BEC6E71A0343E75"/>
  </w:style>
  <w:style w:type="paragraph" w:customStyle="1" w:styleId="FBC186795CC9274093D9BCB24635266D">
    <w:name w:val="FBC186795CC9274093D9BCB24635266D"/>
  </w:style>
  <w:style w:type="paragraph" w:customStyle="1" w:styleId="A68B3EF49C9BF84FB77C22C4DB9E9312">
    <w:name w:val="A68B3EF49C9BF84FB77C22C4DB9E9312"/>
  </w:style>
  <w:style w:type="paragraph" w:customStyle="1" w:styleId="1D18FD91F2D50746B264E9A832461415">
    <w:name w:val="1D18FD91F2D50746B264E9A832461415"/>
  </w:style>
  <w:style w:type="paragraph" w:customStyle="1" w:styleId="D2BCC4364BC7C6449F6C5A6377152E80">
    <w:name w:val="D2BCC4364BC7C6449F6C5A6377152E80"/>
  </w:style>
  <w:style w:type="paragraph" w:customStyle="1" w:styleId="B3651A86D740E4429E7E43EA257916F0">
    <w:name w:val="B3651A86D740E4429E7E43EA257916F0"/>
  </w:style>
  <w:style w:type="paragraph" w:customStyle="1" w:styleId="70E9D040BF3D83439BB90615F49A5E87">
    <w:name w:val="70E9D040BF3D83439BB90615F49A5E87"/>
  </w:style>
  <w:style w:type="paragraph" w:customStyle="1" w:styleId="ED6FAC83C04D1A4FAB663A02AD6827B9">
    <w:name w:val="ED6FAC83C04D1A4FAB663A02AD6827B9"/>
  </w:style>
  <w:style w:type="paragraph" w:customStyle="1" w:styleId="2B474A21CE10AA42B3B01A51AE415E83">
    <w:name w:val="2B474A21CE10AA42B3B01A51AE415E83"/>
  </w:style>
  <w:style w:type="paragraph" w:customStyle="1" w:styleId="AE2F0B6FE9816E4190CBB040AD9FB5BF">
    <w:name w:val="AE2F0B6FE9816E4190CBB040AD9FB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Conor Davison</cp:lastModifiedBy>
  <cp:revision>1</cp:revision>
  <dcterms:created xsi:type="dcterms:W3CDTF">2022-01-12T11:20:00Z</dcterms:created>
  <dcterms:modified xsi:type="dcterms:W3CDTF">2022-01-12T11:36:00Z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